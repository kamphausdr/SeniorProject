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50817" w14:textId="77777777" w:rsidR="005C3840" w:rsidRDefault="00200976" w:rsidP="00200976">
      <w:pPr>
        <w:pStyle w:val="Title"/>
        <w:jc w:val="center"/>
      </w:pPr>
      <w:r>
        <w:t>Test Result Document</w:t>
      </w:r>
    </w:p>
    <w:p w14:paraId="2C94019F" w14:textId="3EBD7838" w:rsidR="00200976" w:rsidRDefault="00200976" w:rsidP="00200976">
      <w:pPr>
        <w:pStyle w:val="Heading1"/>
      </w:pPr>
      <w:r>
        <w:t>Feature:</w:t>
      </w:r>
    </w:p>
    <w:p w14:paraId="05B9D0B8" w14:textId="49503CE7" w:rsidR="005E1576" w:rsidRPr="005E1576" w:rsidRDefault="005E1576" w:rsidP="005E1576">
      <w:r>
        <w:t>Dialog System Display</w:t>
      </w:r>
    </w:p>
    <w:p w14:paraId="450EEB22" w14:textId="778BD3C7" w:rsidR="00200976" w:rsidRDefault="00200976" w:rsidP="00200976">
      <w:pPr>
        <w:pStyle w:val="Heading2"/>
      </w:pPr>
      <w:r>
        <w:t>Pass Criteria:</w:t>
      </w:r>
    </w:p>
    <w:p w14:paraId="4A487539" w14:textId="6AEA1A31" w:rsidR="00691B5E" w:rsidRPr="00691B5E" w:rsidRDefault="00691B5E" w:rsidP="00691B5E">
      <w:r w:rsidRPr="00691B5E">
        <w:t>:Questions will be answered with the correct answer then disappear opening the way forward. Wrong answers do not answer the question. All text is legible and appears on screens on all levels.</w:t>
      </w:r>
    </w:p>
    <w:p w14:paraId="685F3DEF" w14:textId="6A193CDB" w:rsidR="00200976" w:rsidRDefault="00200976" w:rsidP="00200976">
      <w:pPr>
        <w:pStyle w:val="Heading2"/>
      </w:pPr>
      <w:r>
        <w:t>Fail Criteria:</w:t>
      </w:r>
    </w:p>
    <w:p w14:paraId="6540827C" w14:textId="180DF7DA" w:rsidR="00691B5E" w:rsidRPr="00691B5E" w:rsidRDefault="00691B5E" w:rsidP="00691B5E">
      <w:r w:rsidRPr="00691B5E">
        <w:t>Questions dialog does not disappear after being answered, or range has been left. Player unable to move after question is answered. Dialog does not fit in designated area, or text is not legible or visible. An answer cannot be clicked or does not work.</w:t>
      </w:r>
    </w:p>
    <w:p w14:paraId="28D7D7B6" w14:textId="77777777" w:rsidR="00200976" w:rsidRDefault="00200976" w:rsidP="00200976">
      <w:pPr>
        <w:pStyle w:val="Heading1"/>
      </w:pPr>
      <w:r>
        <w:t>Results:</w:t>
      </w:r>
    </w:p>
    <w:p w14:paraId="7B7B2B71" w14:textId="21C24390" w:rsidR="00200976" w:rsidRDefault="00691B5E" w:rsidP="00200976">
      <w:r>
        <w:t>Performed 3/20/2020</w:t>
      </w:r>
    </w:p>
    <w:p w14:paraId="34A6B5B8" w14:textId="548909AD" w:rsidR="00691B5E" w:rsidRDefault="00691B5E" w:rsidP="00200976">
      <w:r>
        <w:t>Pass Criteria met on standard testing PC. Fail criteria not met on standard PC.</w:t>
      </w:r>
    </w:p>
    <w:p w14:paraId="284501B9" w14:textId="19A76F36" w:rsidR="00691B5E" w:rsidRDefault="00691B5E" w:rsidP="00200976">
      <w:r>
        <w:t>Test Passed.</w:t>
      </w:r>
    </w:p>
    <w:p w14:paraId="3F3E9572" w14:textId="13D341CA" w:rsidR="00200976" w:rsidRDefault="00200976" w:rsidP="00200976">
      <w:pPr>
        <w:pStyle w:val="Heading2"/>
      </w:pPr>
      <w:r>
        <w:t>Corrective Action:</w:t>
      </w:r>
      <w:r w:rsidR="00691B5E">
        <w:t xml:space="preserve"> </w:t>
      </w:r>
    </w:p>
    <w:p w14:paraId="2A8FAC7D" w14:textId="1069A623" w:rsidR="00691B5E" w:rsidRPr="00691B5E" w:rsidRDefault="00691B5E" w:rsidP="00691B5E">
      <w:r>
        <w:t>N/A</w:t>
      </w:r>
    </w:p>
    <w:p w14:paraId="5EF818F1" w14:textId="40173CE5" w:rsidR="00200976" w:rsidRDefault="00200976" w:rsidP="00200976">
      <w:pPr>
        <w:pStyle w:val="Heading1"/>
      </w:pPr>
      <w:r>
        <w:t>Retest:</w:t>
      </w:r>
    </w:p>
    <w:p w14:paraId="5687EF29" w14:textId="62D925AC" w:rsidR="00691B5E" w:rsidRPr="00691B5E" w:rsidRDefault="00691B5E" w:rsidP="00691B5E">
      <w:r>
        <w:t xml:space="preserve">Required </w:t>
      </w:r>
      <w:r w:rsidR="00D96F43">
        <w:t>to be verified for</w:t>
      </w:r>
      <w:bookmarkStart w:id="0" w:name="_GoBack"/>
      <w:bookmarkEnd w:id="0"/>
      <w:r>
        <w:t xml:space="preserve"> each resolution / platform</w:t>
      </w:r>
    </w:p>
    <w:sectPr w:rsidR="00691B5E" w:rsidRPr="0069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1576"/>
    <w:rsid w:val="00200976"/>
    <w:rsid w:val="005C3840"/>
    <w:rsid w:val="005E1576"/>
    <w:rsid w:val="00691B5E"/>
    <w:rsid w:val="00877DCD"/>
    <w:rsid w:val="00D9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4839"/>
  <w15:chartTrackingRefBased/>
  <w15:docId w15:val="{0418D4F9-B350-42D0-88A4-E40D14A6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00976"/>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200976"/>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976"/>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200976"/>
    <w:rPr>
      <w:rFonts w:ascii="Calibri Light" w:eastAsia="Times New Roman" w:hAnsi="Calibri Light" w:cs="Times New Roman"/>
      <w:spacing w:val="-10"/>
      <w:kern w:val="28"/>
      <w:sz w:val="56"/>
      <w:szCs w:val="56"/>
    </w:rPr>
  </w:style>
  <w:style w:type="character" w:customStyle="1" w:styleId="Heading1Char">
    <w:name w:val="Heading 1 Char"/>
    <w:link w:val="Heading1"/>
    <w:uiPriority w:val="9"/>
    <w:rsid w:val="00200976"/>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200976"/>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Documents\Custom%20Office%20Templates\Test%20Result%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Result Document.dot</Template>
  <TotalTime>3</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3</cp:revision>
  <dcterms:created xsi:type="dcterms:W3CDTF">2020-03-23T05:31:00Z</dcterms:created>
  <dcterms:modified xsi:type="dcterms:W3CDTF">2020-03-23T05:34:00Z</dcterms:modified>
</cp:coreProperties>
</file>