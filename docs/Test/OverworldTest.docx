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CE7F8" w14:textId="77777777" w:rsidR="005C3840" w:rsidRDefault="00200976" w:rsidP="00200976">
      <w:pPr>
        <w:pStyle w:val="Title"/>
        <w:jc w:val="center"/>
      </w:pPr>
      <w:r>
        <w:t>Test Result Document</w:t>
      </w:r>
    </w:p>
    <w:p w14:paraId="513BF9CC" w14:textId="115FCF7D" w:rsidR="00200976" w:rsidRDefault="00200976" w:rsidP="00200976">
      <w:pPr>
        <w:pStyle w:val="Heading1"/>
      </w:pPr>
      <w:r>
        <w:t>Feature:</w:t>
      </w:r>
    </w:p>
    <w:p w14:paraId="23A79659" w14:textId="67B563A0" w:rsidR="0075121A" w:rsidRPr="0075121A" w:rsidRDefault="0075121A" w:rsidP="0075121A">
      <w:r>
        <w:t>Overworld to link levels</w:t>
      </w:r>
    </w:p>
    <w:p w14:paraId="04EAE5BF" w14:textId="7209499B" w:rsidR="00200976" w:rsidRDefault="00200976" w:rsidP="00200976">
      <w:pPr>
        <w:pStyle w:val="Heading2"/>
      </w:pPr>
      <w:r>
        <w:t>Pass Criteria:</w:t>
      </w:r>
    </w:p>
    <w:p w14:paraId="6959A9A1" w14:textId="7931EEFF" w:rsidR="0075121A" w:rsidRPr="0075121A" w:rsidRDefault="0075121A" w:rsidP="0075121A">
      <w:r w:rsidRPr="0075121A">
        <w:t>Levels must properly transition when they are selected. Criteria is met to unlock level, and provide proper access.</w:t>
      </w:r>
    </w:p>
    <w:p w14:paraId="427C93AC" w14:textId="2BDE1B10" w:rsidR="00200976" w:rsidRDefault="00200976" w:rsidP="00200976">
      <w:pPr>
        <w:pStyle w:val="Heading2"/>
      </w:pPr>
      <w:r>
        <w:t>Fail Criteria:</w:t>
      </w:r>
    </w:p>
    <w:p w14:paraId="02C1067D" w14:textId="3021C374" w:rsidR="0075121A" w:rsidRPr="0075121A" w:rsidRDefault="0075121A" w:rsidP="0075121A">
      <w:r w:rsidRPr="0075121A">
        <w:t>Wrong level is loaded, level transitions without meeting requirement, level doesn’t load at all, unable to get to overworld upon finishing a level.</w:t>
      </w:r>
    </w:p>
    <w:p w14:paraId="403A0BAB" w14:textId="1A53FA7C" w:rsidR="00200976" w:rsidRDefault="00200976" w:rsidP="00200976">
      <w:pPr>
        <w:pStyle w:val="Heading1"/>
      </w:pPr>
      <w:r>
        <w:t>Results:</w:t>
      </w:r>
    </w:p>
    <w:p w14:paraId="22BD1A26" w14:textId="0CDCF9A4" w:rsidR="0075121A" w:rsidRDefault="0075121A" w:rsidP="0075121A">
      <w:r>
        <w:t>Performed 3/17/2020</w:t>
      </w:r>
    </w:p>
    <w:p w14:paraId="1461C69F" w14:textId="0DF0EF68" w:rsidR="0075121A" w:rsidRPr="0075121A" w:rsidRDefault="0075121A" w:rsidP="0075121A">
      <w:r>
        <w:t>Pass Criteria met, fail criteria not met</w:t>
      </w:r>
    </w:p>
    <w:p w14:paraId="0DDE8554" w14:textId="77777777" w:rsidR="00200976" w:rsidRDefault="00200976" w:rsidP="00200976"/>
    <w:p w14:paraId="2CAD91B4" w14:textId="6F1D2672" w:rsidR="00200976" w:rsidRDefault="00200976" w:rsidP="00200976">
      <w:pPr>
        <w:pStyle w:val="Heading2"/>
      </w:pPr>
      <w:r>
        <w:t>Corrective Action:</w:t>
      </w:r>
    </w:p>
    <w:p w14:paraId="4C58D00F" w14:textId="63322E6F" w:rsidR="0075121A" w:rsidRPr="0075121A" w:rsidRDefault="0075121A" w:rsidP="0075121A">
      <w:r>
        <w:t>N/A</w:t>
      </w:r>
    </w:p>
    <w:p w14:paraId="19BB63FC" w14:textId="172C402D" w:rsidR="00200976" w:rsidRDefault="00200976" w:rsidP="00200976">
      <w:pPr>
        <w:pStyle w:val="Heading1"/>
      </w:pPr>
      <w:r>
        <w:t>Retest:</w:t>
      </w:r>
    </w:p>
    <w:p w14:paraId="17A6CEC0" w14:textId="2612DC89" w:rsidR="0075121A" w:rsidRPr="0075121A" w:rsidRDefault="0075121A" w:rsidP="0075121A">
      <w:r>
        <w:t>Will be required if any additional levels are added.</w:t>
      </w:r>
      <w:bookmarkStart w:id="0" w:name="_GoBack"/>
      <w:bookmarkEnd w:id="0"/>
    </w:p>
    <w:sectPr w:rsidR="0075121A" w:rsidRPr="0075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D6D"/>
    <w:rsid w:val="00200976"/>
    <w:rsid w:val="005C3840"/>
    <w:rsid w:val="0075121A"/>
    <w:rsid w:val="00860D6D"/>
    <w:rsid w:val="008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D96B"/>
  <w15:chartTrackingRefBased/>
  <w15:docId w15:val="{2CD7E13E-8E4B-4396-A656-D19C0FB7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976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976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976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0097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200976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200976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cuments\Custom%20Office%20Templates\Test%20Result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Result Document.dot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2</cp:revision>
  <dcterms:created xsi:type="dcterms:W3CDTF">2020-03-23T05:27:00Z</dcterms:created>
  <dcterms:modified xsi:type="dcterms:W3CDTF">2020-03-23T05:30:00Z</dcterms:modified>
</cp:coreProperties>
</file>