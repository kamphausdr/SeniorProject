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1FAA" w14:textId="77777777" w:rsidR="005C3840" w:rsidRDefault="00200976" w:rsidP="00200976">
      <w:pPr>
        <w:pStyle w:val="Title"/>
        <w:jc w:val="center"/>
      </w:pPr>
      <w:r>
        <w:t>Test Result Document</w:t>
      </w:r>
    </w:p>
    <w:p w14:paraId="1FE9672B" w14:textId="0A846522" w:rsidR="00200976" w:rsidRDefault="00200976" w:rsidP="00200976">
      <w:pPr>
        <w:pStyle w:val="Heading1"/>
      </w:pPr>
      <w:r>
        <w:t>Feature:</w:t>
      </w:r>
    </w:p>
    <w:p w14:paraId="14288B37" w14:textId="5A842A1A" w:rsidR="006723E0" w:rsidRPr="006723E0" w:rsidRDefault="006723E0" w:rsidP="006723E0">
      <w:r>
        <w:t>Save and Load Progress</w:t>
      </w:r>
    </w:p>
    <w:p w14:paraId="5827AF1E" w14:textId="6F2FF62D" w:rsidR="00200976" w:rsidRDefault="00200976" w:rsidP="00200976">
      <w:pPr>
        <w:pStyle w:val="Heading2"/>
      </w:pPr>
      <w:r>
        <w:t>Pass Criteria:</w:t>
      </w:r>
    </w:p>
    <w:p w14:paraId="1E041CED" w14:textId="5B91670C" w:rsidR="006723E0" w:rsidRPr="006723E0" w:rsidRDefault="006723E0" w:rsidP="006723E0">
      <w:r w:rsidRPr="006723E0">
        <w:t>Player saves their progress. When the game is closed and reopened all saved data will return. Player score, progress in level, and previous level scores and overall progress load.</w:t>
      </w:r>
    </w:p>
    <w:p w14:paraId="05760238" w14:textId="32BE4905" w:rsidR="00200976" w:rsidRDefault="00200976" w:rsidP="00200976">
      <w:pPr>
        <w:pStyle w:val="Heading2"/>
      </w:pPr>
      <w:r>
        <w:t>Fail Criteria:</w:t>
      </w:r>
    </w:p>
    <w:p w14:paraId="67903C37" w14:textId="2362F7AD" w:rsidR="006723E0" w:rsidRPr="006723E0" w:rsidRDefault="006723E0" w:rsidP="006723E0">
      <w:r w:rsidRPr="006723E0">
        <w:t>Any progress is not loaded when game is reopened and save file is loaded. File fails to load. Collectables lost, or current score not displayed.</w:t>
      </w:r>
    </w:p>
    <w:p w14:paraId="1B3FDC89" w14:textId="26C47EB1" w:rsidR="00200976" w:rsidRDefault="00200976" w:rsidP="00200976">
      <w:pPr>
        <w:pStyle w:val="Heading1"/>
      </w:pPr>
      <w:r>
        <w:t>Results:</w:t>
      </w:r>
    </w:p>
    <w:p w14:paraId="5B3D13C8" w14:textId="2DB6B6F6" w:rsidR="006723E0" w:rsidRDefault="006723E0" w:rsidP="006723E0">
      <w:r>
        <w:t xml:space="preserve">Performed: </w:t>
      </w:r>
      <w:r w:rsidR="00785262">
        <w:t>3/17/2020</w:t>
      </w:r>
    </w:p>
    <w:p w14:paraId="5595B822" w14:textId="4EF8631A" w:rsidR="00785262" w:rsidRPr="006723E0" w:rsidRDefault="00785262" w:rsidP="006723E0">
      <w:r>
        <w:t>All pass criteria met. No fail criteria met.</w:t>
      </w:r>
      <w:bookmarkStart w:id="0" w:name="_GoBack"/>
      <w:bookmarkEnd w:id="0"/>
    </w:p>
    <w:p w14:paraId="7BFC4477" w14:textId="77777777" w:rsidR="00200976" w:rsidRDefault="00200976" w:rsidP="00200976"/>
    <w:p w14:paraId="17DB7B20" w14:textId="0508FF2E" w:rsidR="00200976" w:rsidRDefault="00200976" w:rsidP="00200976">
      <w:pPr>
        <w:pStyle w:val="Heading2"/>
      </w:pPr>
      <w:r>
        <w:t>Corrective Action:</w:t>
      </w:r>
    </w:p>
    <w:p w14:paraId="45323CAF" w14:textId="4D383964" w:rsidR="00785262" w:rsidRPr="00785262" w:rsidRDefault="00785262" w:rsidP="00785262">
      <w:r>
        <w:t>N/A</w:t>
      </w:r>
    </w:p>
    <w:p w14:paraId="054361BB" w14:textId="77777777" w:rsidR="00785262" w:rsidRPr="00785262" w:rsidRDefault="00785262" w:rsidP="00785262"/>
    <w:p w14:paraId="5A0F31B2" w14:textId="51DA7586" w:rsidR="00200976" w:rsidRDefault="00200976" w:rsidP="00200976">
      <w:pPr>
        <w:pStyle w:val="Heading1"/>
      </w:pPr>
      <w:r>
        <w:t>Retest:</w:t>
      </w:r>
    </w:p>
    <w:p w14:paraId="44DB68A0" w14:textId="3FF444E1" w:rsidR="00785262" w:rsidRPr="00785262" w:rsidRDefault="00785262" w:rsidP="00785262">
      <w:r>
        <w:t>N/A</w:t>
      </w:r>
    </w:p>
    <w:sectPr w:rsidR="00785262" w:rsidRPr="0078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0"/>
    <w:rsid w:val="00200976"/>
    <w:rsid w:val="005C3840"/>
    <w:rsid w:val="006723E0"/>
    <w:rsid w:val="00785262"/>
    <w:rsid w:val="008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CC0A"/>
  <w15:chartTrackingRefBased/>
  <w15:docId w15:val="{E916D05E-C0B1-4D62-B6EA-BB627D20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976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976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97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0097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200976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200976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cuments\Custom%20Office%20Templates\Test%20Resul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Result Document.dot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</cp:revision>
  <dcterms:created xsi:type="dcterms:W3CDTF">2020-03-23T05:04:00Z</dcterms:created>
  <dcterms:modified xsi:type="dcterms:W3CDTF">2020-03-23T05:13:00Z</dcterms:modified>
</cp:coreProperties>
</file>