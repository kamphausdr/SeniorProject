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42DF3" w14:textId="77777777" w:rsidR="005C3840" w:rsidRDefault="00200976" w:rsidP="00200976">
      <w:pPr>
        <w:pStyle w:val="Title"/>
        <w:jc w:val="center"/>
      </w:pPr>
      <w:r>
        <w:t>Test Result Document</w:t>
      </w:r>
    </w:p>
    <w:p w14:paraId="33D3A8E2" w14:textId="2CB0CA56" w:rsidR="00200976" w:rsidRDefault="00200976" w:rsidP="00200976">
      <w:pPr>
        <w:pStyle w:val="Heading1"/>
      </w:pPr>
      <w:r>
        <w:t>Feature:</w:t>
      </w:r>
    </w:p>
    <w:p w14:paraId="154F11D2" w14:textId="29EC47D3" w:rsidR="00025A48" w:rsidRPr="00025A48" w:rsidRDefault="00025A48" w:rsidP="00025A48">
      <w:r>
        <w:t>Menu Display and Function</w:t>
      </w:r>
    </w:p>
    <w:p w14:paraId="5A02A544" w14:textId="658DA6E5" w:rsidR="00200976" w:rsidRDefault="00200976" w:rsidP="00200976">
      <w:pPr>
        <w:pStyle w:val="Heading2"/>
      </w:pPr>
      <w:r>
        <w:t>Pass Criteria:</w:t>
      </w:r>
    </w:p>
    <w:p w14:paraId="064890DD" w14:textId="058ABA65" w:rsidR="00025A48" w:rsidRPr="00025A48" w:rsidRDefault="00025A48" w:rsidP="00025A48">
      <w:r w:rsidRPr="00025A48">
        <w:t>All items on menu do as it says. They display properly and all buttons work when pressed. Players are able to load the correct level that the menu indicates.</w:t>
      </w:r>
    </w:p>
    <w:p w14:paraId="328B0044" w14:textId="20DBE62B" w:rsidR="00200976" w:rsidRDefault="00200976" w:rsidP="00200976">
      <w:pPr>
        <w:pStyle w:val="Heading2"/>
      </w:pPr>
      <w:r>
        <w:t>Fail Criteria:</w:t>
      </w:r>
    </w:p>
    <w:p w14:paraId="3055D76B" w14:textId="77777777" w:rsidR="00025A48" w:rsidRDefault="00025A48" w:rsidP="00200976">
      <w:pPr>
        <w:pStyle w:val="Heading1"/>
        <w:rPr>
          <w:rFonts w:ascii="Calibri" w:eastAsia="Calibri" w:hAnsi="Calibri"/>
          <w:color w:val="auto"/>
          <w:sz w:val="22"/>
          <w:szCs w:val="22"/>
        </w:rPr>
      </w:pPr>
      <w:r w:rsidRPr="00025A48">
        <w:rPr>
          <w:rFonts w:ascii="Calibri" w:eastAsia="Calibri" w:hAnsi="Calibri"/>
          <w:color w:val="auto"/>
          <w:sz w:val="22"/>
          <w:szCs w:val="22"/>
        </w:rPr>
        <w:t>Menu does not lead to intended location; any item does not respond when clicked.</w:t>
      </w:r>
    </w:p>
    <w:p w14:paraId="1995ED06" w14:textId="3AD1740E" w:rsidR="00200976" w:rsidRDefault="00200976" w:rsidP="00200976">
      <w:pPr>
        <w:pStyle w:val="Heading1"/>
      </w:pPr>
      <w:r>
        <w:t>Results:</w:t>
      </w:r>
    </w:p>
    <w:p w14:paraId="105E09E4" w14:textId="22583B36" w:rsidR="00EF11F9" w:rsidRPr="00EF11F9" w:rsidRDefault="00EF11F9" w:rsidP="00EF11F9">
      <w:r>
        <w:t>Performed 3/20/20</w:t>
      </w:r>
    </w:p>
    <w:p w14:paraId="1E079C16" w14:textId="4AF7CE58" w:rsidR="00025A48" w:rsidRPr="00025A48" w:rsidRDefault="00025A48" w:rsidP="00025A48">
      <w:r>
        <w:t>Not all Pass Criteria met. Pause menu contains a save button that does nothing. All other buttons display and are pressed correctly. Levels are loaded correctly.  Fail Criteria met, item Save does nothing when clicked.</w:t>
      </w:r>
    </w:p>
    <w:p w14:paraId="27B2BB20" w14:textId="77777777" w:rsidR="00200976" w:rsidRDefault="00200976" w:rsidP="00200976"/>
    <w:p w14:paraId="0EC17A18" w14:textId="2D4D6880" w:rsidR="00200976" w:rsidRDefault="00200976" w:rsidP="00200976">
      <w:pPr>
        <w:pStyle w:val="Heading2"/>
      </w:pPr>
      <w:r>
        <w:t>Corrective Action:</w:t>
      </w:r>
      <w:r w:rsidR="00025A48">
        <w:t xml:space="preserve"> </w:t>
      </w:r>
    </w:p>
    <w:p w14:paraId="0DAECF25" w14:textId="12A38F46" w:rsidR="00025A48" w:rsidRPr="00025A48" w:rsidRDefault="00025A48" w:rsidP="00025A48">
      <w:r>
        <w:t>Save button, is an old feature that was removed, but left in place unintendedly. Remove save button from menu retest to ensure label is gone.</w:t>
      </w:r>
    </w:p>
    <w:p w14:paraId="2F75986D" w14:textId="2DE44017" w:rsidR="00200976" w:rsidRDefault="00200976" w:rsidP="00200976">
      <w:pPr>
        <w:pStyle w:val="Heading1"/>
      </w:pPr>
      <w:r>
        <w:t>Retest:</w:t>
      </w:r>
    </w:p>
    <w:p w14:paraId="287B720C" w14:textId="4AD3D7DB" w:rsidR="00EF11F9" w:rsidRDefault="00EF11F9" w:rsidP="00EF11F9">
      <w:r>
        <w:t>Performed 3/20/20</w:t>
      </w:r>
    </w:p>
    <w:p w14:paraId="3C0CD2B0" w14:textId="05665E90" w:rsidR="00EF11F9" w:rsidRPr="00EF11F9" w:rsidRDefault="00EF11F9" w:rsidP="00EF11F9">
      <w:r>
        <w:t>Pass Criteria met, corrective action successful.</w:t>
      </w:r>
      <w:bookmarkStart w:id="0" w:name="_GoBack"/>
      <w:bookmarkEnd w:id="0"/>
    </w:p>
    <w:sectPr w:rsidR="00EF11F9" w:rsidRPr="00EF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4A9E"/>
    <w:rsid w:val="00025A48"/>
    <w:rsid w:val="00200976"/>
    <w:rsid w:val="005C3840"/>
    <w:rsid w:val="00877DCD"/>
    <w:rsid w:val="00EA4A9E"/>
    <w:rsid w:val="00E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D28D"/>
  <w15:chartTrackingRefBased/>
  <w15:docId w15:val="{DFE10679-F69C-4229-95AF-DD10B5FD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976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976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976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200976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link w:val="Heading1"/>
    <w:uiPriority w:val="9"/>
    <w:rsid w:val="00200976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rsid w:val="00200976"/>
    <w:rPr>
      <w:rFonts w:ascii="Calibri Light" w:eastAsia="Times New Roman" w:hAnsi="Calibri Light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Documents\Custom%20Office%20Templates\Test%20Result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Result Document.dot</Template>
  <TotalTime>11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Kamphaus</dc:creator>
  <cp:keywords/>
  <dc:description/>
  <cp:lastModifiedBy>Derrick Kamphaus</cp:lastModifiedBy>
  <cp:revision>3</cp:revision>
  <dcterms:created xsi:type="dcterms:W3CDTF">2020-03-23T05:13:00Z</dcterms:created>
  <dcterms:modified xsi:type="dcterms:W3CDTF">2020-03-23T05:27:00Z</dcterms:modified>
</cp:coreProperties>
</file>